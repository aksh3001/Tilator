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8E42E" w14:textId="77777777" w:rsidR="00DC7287" w:rsidRDefault="008C7FED">
      <w:pPr>
        <w:pStyle w:val="Heading1"/>
      </w:pPr>
      <w:r>
        <w:t>ReadMe File</w:t>
      </w:r>
    </w:p>
    <w:p w14:paraId="3BE69BFE" w14:textId="2666E200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# Pre-work - </w:t>
      </w:r>
      <w:proofErr w:type="spellStart"/>
      <w:r w:rsidR="009E4AE2">
        <w:rPr>
          <w:rFonts w:ascii="Courier" w:hAnsi="Courier" w:cs="Courier"/>
          <w:color w:val="auto"/>
          <w:sz w:val="26"/>
          <w:szCs w:val="26"/>
        </w:rPr>
        <w:t>Tilator</w:t>
      </w:r>
      <w:proofErr w:type="spellEnd"/>
    </w:p>
    <w:p w14:paraId="18FB2C9A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76EAD4CD" w14:textId="732437A1" w:rsidR="008C7FED" w:rsidRDefault="00E47C8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proofErr w:type="spellStart"/>
      <w:r>
        <w:rPr>
          <w:rFonts w:ascii="Courier" w:hAnsi="Courier" w:cs="Courier"/>
          <w:color w:val="auto"/>
          <w:sz w:val="26"/>
          <w:szCs w:val="26"/>
        </w:rPr>
        <w:t>Tilator</w:t>
      </w:r>
      <w:proofErr w:type="spellEnd"/>
      <w:r w:rsidR="008C7FED">
        <w:rPr>
          <w:rFonts w:ascii="Courier" w:hAnsi="Courier" w:cs="Courier"/>
          <w:color w:val="auto"/>
          <w:sz w:val="26"/>
          <w:szCs w:val="26"/>
        </w:rPr>
        <w:t xml:space="preserve"> is a tip calculator application for iOS.</w:t>
      </w:r>
    </w:p>
    <w:p w14:paraId="29F2B9E8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5FD2AF74" w14:textId="23B3D1FC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Submitted by: </w:t>
      </w:r>
      <w:r w:rsidR="00E47C8D">
        <w:rPr>
          <w:rFonts w:ascii="Courier" w:hAnsi="Courier" w:cs="Courier"/>
          <w:color w:val="auto"/>
          <w:sz w:val="26"/>
          <w:szCs w:val="26"/>
        </w:rPr>
        <w:t xml:space="preserve">Akshaya </w:t>
      </w:r>
      <w:proofErr w:type="spellStart"/>
      <w:r w:rsidR="00E47C8D">
        <w:rPr>
          <w:rFonts w:ascii="Courier" w:hAnsi="Courier" w:cs="Courier"/>
          <w:color w:val="auto"/>
          <w:sz w:val="26"/>
          <w:szCs w:val="26"/>
        </w:rPr>
        <w:t>Muralidharan</w:t>
      </w:r>
      <w:proofErr w:type="spellEnd"/>
    </w:p>
    <w:p w14:paraId="30A1DB7E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4C6E4F42" w14:textId="2856D429" w:rsidR="008C7FED" w:rsidRDefault="00822FDB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>Time spent: 10</w:t>
      </w:r>
      <w:r w:rsidR="008C7FED">
        <w:rPr>
          <w:rFonts w:ascii="Courier" w:hAnsi="Courier" w:cs="Courier"/>
          <w:color w:val="auto"/>
          <w:sz w:val="26"/>
          <w:szCs w:val="26"/>
        </w:rPr>
        <w:t xml:space="preserve"> hours spent in total</w:t>
      </w:r>
    </w:p>
    <w:p w14:paraId="3EE372B0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36B3B05E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>## User Stories</w:t>
      </w:r>
    </w:p>
    <w:p w14:paraId="2681C53D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5B788CC0" w14:textId="0E18FE8D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The following </w:t>
      </w:r>
      <w:r w:rsidR="00112369">
        <w:rPr>
          <w:rFonts w:ascii="Courier" w:hAnsi="Courier" w:cs="Courier"/>
          <w:color w:val="auto"/>
          <w:sz w:val="26"/>
          <w:szCs w:val="26"/>
        </w:rPr>
        <w:t>required</w:t>
      </w:r>
      <w:r>
        <w:rPr>
          <w:rFonts w:ascii="Courier" w:hAnsi="Courier" w:cs="Courier"/>
          <w:color w:val="auto"/>
          <w:sz w:val="26"/>
          <w:szCs w:val="26"/>
        </w:rPr>
        <w:t xml:space="preserve"> functionality is complete:</w:t>
      </w:r>
    </w:p>
    <w:p w14:paraId="3ABC888D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6DCF6B27" w14:textId="4CCD626F" w:rsidR="008C7FED" w:rsidRDefault="006D4965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* </w:t>
      </w:r>
      <w:r w:rsidR="008C7FED">
        <w:rPr>
          <w:rFonts w:ascii="Courier" w:hAnsi="Courier" w:cs="Courier"/>
          <w:color w:val="auto"/>
          <w:sz w:val="26"/>
          <w:szCs w:val="26"/>
        </w:rPr>
        <w:t xml:space="preserve"> User can enter a bill amount, choose a tip percentage, and see the tip and total values.</w:t>
      </w:r>
    </w:p>
    <w:p w14:paraId="16F803F7" w14:textId="5FB309CE" w:rsidR="008C7FED" w:rsidRDefault="006D4965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* </w:t>
      </w:r>
      <w:r w:rsidR="008C7FED">
        <w:rPr>
          <w:rFonts w:ascii="Courier" w:hAnsi="Courier" w:cs="Courier"/>
          <w:color w:val="auto"/>
          <w:sz w:val="26"/>
          <w:szCs w:val="26"/>
        </w:rPr>
        <w:t xml:space="preserve"> Settings page to change the default tip percentage.</w:t>
      </w:r>
    </w:p>
    <w:p w14:paraId="184BBE26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## Video Walkthrough </w:t>
      </w:r>
    </w:p>
    <w:p w14:paraId="2CCA7EFB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6F761CD7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>Here's a walkthrough of implemented user stories:</w:t>
      </w:r>
    </w:p>
    <w:p w14:paraId="50A1BC47" w14:textId="77777777" w:rsidR="00806616" w:rsidRDefault="00806616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6C5A029F" w14:textId="417FE66F" w:rsidR="00806616" w:rsidRDefault="00806616" w:rsidP="0080661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67C0D937" w14:textId="628A831C" w:rsidR="00806616" w:rsidRDefault="00034D53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hyperlink r:id="rId7" w:history="1">
        <w:r w:rsidRPr="00034D53">
          <w:rPr>
            <w:rStyle w:val="Hyperlink"/>
            <w:rFonts w:ascii="Courier" w:hAnsi="Courier" w:cs="Courier"/>
            <w:sz w:val="26"/>
            <w:szCs w:val="26"/>
          </w:rPr>
          <w:t>../Downloads/TipCalculatorDemo.gif</w:t>
        </w:r>
      </w:hyperlink>
      <w:bookmarkStart w:id="0" w:name="_GoBack"/>
      <w:bookmarkEnd w:id="0"/>
    </w:p>
    <w:p w14:paraId="2E96DD70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6CB9D472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>GIF created with [</w:t>
      </w:r>
      <w:proofErr w:type="spellStart"/>
      <w:r>
        <w:rPr>
          <w:rFonts w:ascii="Courier" w:hAnsi="Courier" w:cs="Courier"/>
          <w:color w:val="auto"/>
          <w:sz w:val="26"/>
          <w:szCs w:val="26"/>
        </w:rPr>
        <w:t>LiceCap</w:t>
      </w:r>
      <w:proofErr w:type="spellEnd"/>
      <w:r>
        <w:rPr>
          <w:rFonts w:ascii="Courier" w:hAnsi="Courier" w:cs="Courier"/>
          <w:color w:val="auto"/>
          <w:sz w:val="26"/>
          <w:szCs w:val="26"/>
        </w:rPr>
        <w:t>](http://www.cockos.com/licecap/).</w:t>
      </w:r>
    </w:p>
    <w:p w14:paraId="3018138C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26B2BEB3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>## Notes</w:t>
      </w:r>
    </w:p>
    <w:p w14:paraId="7FC1B1A8" w14:textId="77777777" w:rsidR="00777D16" w:rsidRDefault="00777D16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44C97BBB" w14:textId="2029477B" w:rsidR="00777D16" w:rsidRDefault="00777D16" w:rsidP="00777D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This GIF briefly describes the functioning of the </w:t>
      </w:r>
      <w:proofErr w:type="spellStart"/>
      <w:r>
        <w:rPr>
          <w:rFonts w:ascii="Courier" w:hAnsi="Courier" w:cs="Courier"/>
          <w:color w:val="auto"/>
          <w:sz w:val="26"/>
          <w:szCs w:val="26"/>
        </w:rPr>
        <w:t>Tilator</w:t>
      </w:r>
      <w:proofErr w:type="spellEnd"/>
      <w:r>
        <w:rPr>
          <w:rFonts w:ascii="Courier" w:hAnsi="Courier" w:cs="Courier"/>
          <w:color w:val="auto"/>
          <w:sz w:val="26"/>
          <w:szCs w:val="26"/>
        </w:rPr>
        <w:t xml:space="preserve"> App. This App calculates the tip amount for three predefined tip percentages. There is also the option</w:t>
      </w:r>
      <w:r w:rsidR="00914C58">
        <w:rPr>
          <w:rFonts w:ascii="Courier" w:hAnsi="Courier" w:cs="Courier"/>
          <w:color w:val="auto"/>
          <w:sz w:val="26"/>
          <w:szCs w:val="26"/>
        </w:rPr>
        <w:t xml:space="preserve"> to</w:t>
      </w:r>
      <w:r>
        <w:rPr>
          <w:rFonts w:ascii="Courier" w:hAnsi="Courier" w:cs="Courier"/>
          <w:color w:val="auto"/>
          <w:sz w:val="26"/>
          <w:szCs w:val="26"/>
        </w:rPr>
        <w:t xml:space="preserve"> change the default tip values so that the next time</w:t>
      </w:r>
      <w:r w:rsidR="00A642EF">
        <w:rPr>
          <w:rFonts w:ascii="Courier" w:hAnsi="Courier" w:cs="Courier"/>
          <w:color w:val="auto"/>
          <w:sz w:val="26"/>
          <w:szCs w:val="26"/>
        </w:rPr>
        <w:t>,</w:t>
      </w:r>
      <w:r>
        <w:rPr>
          <w:rFonts w:ascii="Courier" w:hAnsi="Courier" w:cs="Courier"/>
          <w:color w:val="auto"/>
          <w:sz w:val="26"/>
          <w:szCs w:val="26"/>
        </w:rPr>
        <w:t xml:space="preserve"> the default tip percentage is automatically loaded.</w:t>
      </w:r>
    </w:p>
    <w:p w14:paraId="324A8E87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714A9F0A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>Describe any challenges encountered while building the app.</w:t>
      </w:r>
    </w:p>
    <w:p w14:paraId="2C13D892" w14:textId="77777777" w:rsidR="009B0FD2" w:rsidRDefault="009B0FD2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106829BD" w14:textId="644841D2" w:rsidR="009B0FD2" w:rsidRPr="009B0FD2" w:rsidRDefault="009B0FD2" w:rsidP="009B0FD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I accidentally landed into the internal class of </w:t>
      </w:r>
      <w:proofErr w:type="spellStart"/>
      <w:r>
        <w:rPr>
          <w:rFonts w:ascii="Courier" w:hAnsi="Courier" w:cs="Courier"/>
          <w:color w:val="auto"/>
          <w:sz w:val="26"/>
          <w:szCs w:val="26"/>
        </w:rPr>
        <w:t>SettingsViewController</w:t>
      </w:r>
      <w:proofErr w:type="spellEnd"/>
      <w:r>
        <w:rPr>
          <w:rFonts w:ascii="Courier" w:hAnsi="Courier" w:cs="Courier"/>
          <w:color w:val="auto"/>
          <w:sz w:val="26"/>
          <w:szCs w:val="26"/>
        </w:rPr>
        <w:t xml:space="preserve"> to which I was not able to ctrl-drag any of the objects. Later I realized I had to bring in the </w:t>
      </w:r>
      <w:proofErr w:type="spellStart"/>
      <w:r>
        <w:rPr>
          <w:rFonts w:ascii="Courier" w:hAnsi="Courier" w:cs="Courier"/>
          <w:color w:val="auto"/>
          <w:sz w:val="26"/>
          <w:szCs w:val="26"/>
        </w:rPr>
        <w:t>SettingsViewController</w:t>
      </w:r>
      <w:proofErr w:type="spellEnd"/>
      <w:r>
        <w:rPr>
          <w:rFonts w:ascii="Courier" w:hAnsi="Courier" w:cs="Courier"/>
          <w:color w:val="auto"/>
          <w:sz w:val="26"/>
          <w:szCs w:val="26"/>
        </w:rPr>
        <w:t xml:space="preserve"> under the </w:t>
      </w:r>
      <w:proofErr w:type="spellStart"/>
      <w:r>
        <w:rPr>
          <w:rFonts w:ascii="Courier" w:hAnsi="Courier" w:cs="Courier"/>
          <w:color w:val="auto"/>
          <w:sz w:val="26"/>
          <w:szCs w:val="26"/>
        </w:rPr>
        <w:t>Tilator</w:t>
      </w:r>
      <w:proofErr w:type="spellEnd"/>
      <w:r>
        <w:rPr>
          <w:rFonts w:ascii="Courier" w:hAnsi="Courier" w:cs="Courier"/>
          <w:color w:val="auto"/>
          <w:sz w:val="26"/>
          <w:szCs w:val="26"/>
        </w:rPr>
        <w:t xml:space="preserve"> app.</w:t>
      </w:r>
    </w:p>
    <w:p w14:paraId="56C44635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42C63798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lastRenderedPageBreak/>
        <w:t>## License</w:t>
      </w:r>
    </w:p>
    <w:p w14:paraId="494FA1FA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0F05D2E8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Copyright [</w:t>
      </w:r>
      <w:proofErr w:type="spellStart"/>
      <w:r>
        <w:rPr>
          <w:rFonts w:ascii="Courier" w:hAnsi="Courier" w:cs="Courier"/>
          <w:color w:val="auto"/>
          <w:sz w:val="26"/>
          <w:szCs w:val="26"/>
        </w:rPr>
        <w:t>yyyy</w:t>
      </w:r>
      <w:proofErr w:type="spellEnd"/>
      <w:r>
        <w:rPr>
          <w:rFonts w:ascii="Courier" w:hAnsi="Courier" w:cs="Courier"/>
          <w:color w:val="auto"/>
          <w:sz w:val="26"/>
          <w:szCs w:val="26"/>
        </w:rPr>
        <w:t>] [name of copyright owner]</w:t>
      </w:r>
    </w:p>
    <w:p w14:paraId="6D78D503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4F90BFE9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Licensed under the Apache License, Version 2.0 (the "License");</w:t>
      </w:r>
    </w:p>
    <w:p w14:paraId="7F1F362A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you may not use this file except in compliance with the License.</w:t>
      </w:r>
    </w:p>
    <w:p w14:paraId="6B6DF85E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You may obtain a copy of the License at</w:t>
      </w:r>
    </w:p>
    <w:p w14:paraId="74DE2BF3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0A490896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    http://www.apache.org/licenses/LICENSE-2.0</w:t>
      </w:r>
    </w:p>
    <w:p w14:paraId="2EDB06FC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</w:p>
    <w:p w14:paraId="23A7B6A2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Unless required by applicable law or agreed to in writing, software</w:t>
      </w:r>
    </w:p>
    <w:p w14:paraId="74162A75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distributed under the License is distributed on an "AS IS" BASIS,</w:t>
      </w:r>
    </w:p>
    <w:p w14:paraId="1167C0E5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WITHOUT WARRANTIES OR CONDITIONS OF ANY KIND, either express or implied.</w:t>
      </w:r>
    </w:p>
    <w:p w14:paraId="545FC45E" w14:textId="77777777" w:rsidR="008C7FED" w:rsidRDefault="008C7FED" w:rsidP="008C7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uto"/>
          <w:sz w:val="26"/>
          <w:szCs w:val="26"/>
        </w:rPr>
      </w:pPr>
      <w:r>
        <w:rPr>
          <w:rFonts w:ascii="Courier" w:hAnsi="Courier" w:cs="Courier"/>
          <w:color w:val="auto"/>
          <w:sz w:val="26"/>
          <w:szCs w:val="26"/>
        </w:rPr>
        <w:t xml:space="preserve">    See the License for the specific language governing permissions and</w:t>
      </w:r>
    </w:p>
    <w:p w14:paraId="78FD264F" w14:textId="77777777" w:rsidR="00DC7287" w:rsidRDefault="008C7FED" w:rsidP="008C7FED">
      <w:pPr>
        <w:pStyle w:val="ListBullet"/>
        <w:numPr>
          <w:ilvl w:val="0"/>
          <w:numId w:val="0"/>
        </w:numPr>
        <w:ind w:left="432" w:hanging="432"/>
      </w:pPr>
      <w:r>
        <w:rPr>
          <w:rFonts w:ascii="Courier" w:hAnsi="Courier" w:cs="Courier"/>
          <w:color w:val="auto"/>
          <w:sz w:val="26"/>
          <w:szCs w:val="26"/>
        </w:rPr>
        <w:t xml:space="preserve">    limitations under the License.</w:t>
      </w:r>
    </w:p>
    <w:sectPr w:rsidR="00DC728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204B7" w14:textId="77777777" w:rsidR="00BB49D4" w:rsidRDefault="00BB49D4">
      <w:r>
        <w:separator/>
      </w:r>
    </w:p>
    <w:p w14:paraId="648BA650" w14:textId="77777777" w:rsidR="00BB49D4" w:rsidRDefault="00BB49D4"/>
  </w:endnote>
  <w:endnote w:type="continuationSeparator" w:id="0">
    <w:p w14:paraId="09D5F074" w14:textId="77777777" w:rsidR="00BB49D4" w:rsidRDefault="00BB49D4">
      <w:r>
        <w:continuationSeparator/>
      </w:r>
    </w:p>
    <w:p w14:paraId="6F76490F" w14:textId="77777777" w:rsidR="00BB49D4" w:rsidRDefault="00BB49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98DBB" w14:textId="77777777" w:rsidR="00DC7287" w:rsidRDefault="00026C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D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18406" w14:textId="77777777" w:rsidR="00BB49D4" w:rsidRDefault="00BB49D4">
      <w:r>
        <w:separator/>
      </w:r>
    </w:p>
    <w:p w14:paraId="49329705" w14:textId="77777777" w:rsidR="00BB49D4" w:rsidRDefault="00BB49D4"/>
  </w:footnote>
  <w:footnote w:type="continuationSeparator" w:id="0">
    <w:p w14:paraId="71D4821C" w14:textId="77777777" w:rsidR="00BB49D4" w:rsidRDefault="00BB49D4">
      <w:r>
        <w:continuationSeparator/>
      </w:r>
    </w:p>
    <w:p w14:paraId="0090693B" w14:textId="77777777" w:rsidR="00BB49D4" w:rsidRDefault="00BB49D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92DD7"/>
    <w:multiLevelType w:val="hybridMultilevel"/>
    <w:tmpl w:val="062C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ED"/>
    <w:rsid w:val="00026CA4"/>
    <w:rsid w:val="00034D53"/>
    <w:rsid w:val="00112369"/>
    <w:rsid w:val="006D4965"/>
    <w:rsid w:val="00777D16"/>
    <w:rsid w:val="00806616"/>
    <w:rsid w:val="00822FDB"/>
    <w:rsid w:val="008C7FED"/>
    <w:rsid w:val="00914C58"/>
    <w:rsid w:val="0093663D"/>
    <w:rsid w:val="009A3F94"/>
    <w:rsid w:val="009B0FD2"/>
    <w:rsid w:val="009E4AE2"/>
    <w:rsid w:val="00A642EF"/>
    <w:rsid w:val="00AA3688"/>
    <w:rsid w:val="00BB49D4"/>
    <w:rsid w:val="00C10284"/>
    <w:rsid w:val="00C35512"/>
    <w:rsid w:val="00DC7287"/>
    <w:rsid w:val="00E47C8D"/>
    <w:rsid w:val="00E83807"/>
    <w:rsid w:val="00EE55A3"/>
    <w:rsid w:val="00FE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AD4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B0F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4C58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../Downloads/TipCalculatorDemo.gif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kshayam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2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2017-03-05T20:09:00Z</dcterms:created>
  <dcterms:modified xsi:type="dcterms:W3CDTF">2017-03-05T20:39:00Z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